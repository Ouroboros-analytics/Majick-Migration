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26F1" w14:textId="02B3E962" w:rsidR="00F67D92" w:rsidRDefault="00F67D9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Majick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Migration</w:t>
      </w:r>
    </w:p>
    <w:p w14:paraId="4B0D1052" w14:textId="3CAA77DD" w:rsidR="00F67D92" w:rsidRPr="00F67D92" w:rsidRDefault="00F67D9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Karika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Shah | Malik Awan | Justin Parker</w:t>
      </w:r>
    </w:p>
    <w:p w14:paraId="396DDC65" w14:textId="5E6654D4" w:rsidR="00F67D92" w:rsidRPr="00F67D92" w:rsidRDefault="00F67D9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DD5EE22" w14:textId="1E940190" w:rsidR="00F67D92" w:rsidRPr="00F67D92" w:rsidRDefault="00F67D9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A8C0D77" w14:textId="38FE3E04" w:rsidR="00F67D92" w:rsidRDefault="00F67D9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Summary:</w:t>
      </w:r>
    </w:p>
    <w:p w14:paraId="312A321C" w14:textId="77777777" w:rsidR="00F67D92" w:rsidRPr="00F67D92" w:rsidRDefault="00F67D9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9ED5AF5" w14:textId="12B1250E" w:rsidR="00F67D92" w:rsidRPr="00F67D92" w:rsidRDefault="00F67D92" w:rsidP="00F67D9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We set out to investigate the patterns of change in the yearly migration patterns of various species.</w:t>
      </w:r>
    </w:p>
    <w:p w14:paraId="11C742D9" w14:textId="01A6ADB5" w:rsidR="00F67D92" w:rsidRPr="00F67D92" w:rsidRDefault="00F67D92" w:rsidP="00F67D9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If we found a trend</w:t>
      </w:r>
      <w:r w:rsidR="004B33F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we would attempt to link the trend to an observable shift in influencing environmental factors.</w:t>
      </w:r>
    </w:p>
    <w:p w14:paraId="245C2A25" w14:textId="428BE200" w:rsidR="00F67D92" w:rsidRPr="00F67D92" w:rsidRDefault="00F67D92" w:rsidP="00F67D9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We were able to </w:t>
      </w:r>
      <w:r w:rsidR="004B33F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identify the presence/absence in most of the analyzed species, however, we were unable to link the trends to specific environmental factors. </w:t>
      </w:r>
    </w:p>
    <w:p w14:paraId="7EC98077" w14:textId="73CC991E" w:rsidR="00F67D92" w:rsidRPr="00F67D92" w:rsidRDefault="00F67D9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8D00F57" w14:textId="0E9590B3" w:rsidR="00F67D92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Arctic Tern:</w:t>
      </w:r>
    </w:p>
    <w:p w14:paraId="1ADCEAD0" w14:textId="2828ECFE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51889AD" w14:textId="47A2A585" w:rsidR="004B33FE" w:rsidRDefault="004B33FE" w:rsidP="004B33F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We investigated a dataset containing several decades worth of fragmented location data for flocks of birds</w:t>
      </w:r>
    </w:p>
    <w:p w14:paraId="0C93E14E" w14:textId="5825CC5C" w:rsidR="004B33FE" w:rsidRDefault="004B33FE" w:rsidP="004B33F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The data set was cleaned to remove data points not including one of the following:</w:t>
      </w:r>
    </w:p>
    <w:p w14:paraId="4F1F0503" w14:textId="752A367B" w:rsidR="004B33FE" w:rsidRDefault="004B33FE" w:rsidP="004B33FE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Timestamp of location</w:t>
      </w:r>
    </w:p>
    <w:p w14:paraId="19E73A3D" w14:textId="2C14C73E" w:rsidR="004B33FE" w:rsidRDefault="002A1950" w:rsidP="004B33FE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US"/>
        </w:rPr>
        <w:drawing>
          <wp:anchor distT="0" distB="0" distL="114300" distR="114300" simplePos="0" relativeHeight="251658240" behindDoc="1" locked="0" layoutInCell="1" allowOverlap="1" wp14:anchorId="4289F862" wp14:editId="2346C7AC">
            <wp:simplePos x="0" y="0"/>
            <wp:positionH relativeFrom="margin">
              <wp:align>center</wp:align>
            </wp:positionH>
            <wp:positionV relativeFrom="paragraph">
              <wp:posOffset>136111</wp:posOffset>
            </wp:positionV>
            <wp:extent cx="2901950" cy="20332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3F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Longitude or Latitude</w:t>
      </w:r>
    </w:p>
    <w:p w14:paraId="32651366" w14:textId="4FD5D409" w:rsidR="004B33FE" w:rsidRDefault="004B33FE" w:rsidP="004B33F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Mean values and deviation were taken for latitude by month to give an overview of the migration pattern</w:t>
      </w:r>
    </w:p>
    <w:p w14:paraId="2F6C21E1" w14:textId="36E2A862" w:rsidR="004B33FE" w:rsidRDefault="004B33FE" w:rsidP="004B33F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The data showed variation year over year but over 2.5 decades, little change to the overall pattern was observed</w:t>
      </w:r>
    </w:p>
    <w:p w14:paraId="02C133E8" w14:textId="38F54312" w:rsidR="004B33FE" w:rsidRPr="004B33FE" w:rsidRDefault="004B33FE" w:rsidP="00F67D9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Plot representing above</w:t>
      </w:r>
      <w:r w:rsidR="002A195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observations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:</w:t>
      </w:r>
    </w:p>
    <w:p w14:paraId="5EE61B9C" w14:textId="3FDBB246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203F250" w14:textId="3F2BAB46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0012C7D" w14:textId="1ED5F68C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4B0FCFA" w14:textId="1FF9DA01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3C7749E" w14:textId="3356087A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3F43F40" w14:textId="0FE416F5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E27EB53" w14:textId="399C4206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9F99AC3" w14:textId="265177CA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1522645" w14:textId="7923588C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50D2F54" w14:textId="5073DB16" w:rsidR="004B33FE" w:rsidRDefault="004B33FE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Blue Whales:</w:t>
      </w:r>
    </w:p>
    <w:p w14:paraId="08D78F2B" w14:textId="4E16952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25D65D7" w14:textId="086F4CBA" w:rsidR="002A1950" w:rsidRDefault="002A1950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We investigated a dataset containing several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years worth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of location data for pods of whales</w:t>
      </w:r>
    </w:p>
    <w:p w14:paraId="29CA6E2D" w14:textId="78DCD2AA" w:rsidR="002A1950" w:rsidRDefault="002A1950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US"/>
        </w:rPr>
        <w:drawing>
          <wp:anchor distT="0" distB="0" distL="114300" distR="114300" simplePos="0" relativeHeight="251659264" behindDoc="1" locked="0" layoutInCell="1" allowOverlap="1" wp14:anchorId="7DDEF109" wp14:editId="46E5F90D">
            <wp:simplePos x="0" y="0"/>
            <wp:positionH relativeFrom="column">
              <wp:posOffset>2134262</wp:posOffset>
            </wp:positionH>
            <wp:positionV relativeFrom="paragraph">
              <wp:posOffset>111043</wp:posOffset>
            </wp:positionV>
            <wp:extent cx="3052449" cy="2170706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9" cy="217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In congruence with the cleaning process for terns, data points lacking required information were removed</w:t>
      </w:r>
    </w:p>
    <w:p w14:paraId="1CAAA95F" w14:textId="4AC21E74" w:rsidR="002A1950" w:rsidRDefault="002A1950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Again, we took the mean and deviation for latitude values by month spanning the entire data set</w:t>
      </w:r>
    </w:p>
    <w:p w14:paraId="05813ECE" w14:textId="453C7B01" w:rsidR="002A1950" w:rsidRDefault="002A1950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The data revealed a possible initial trend towards the south concluding in a very similar latitude near the end</w:t>
      </w:r>
    </w:p>
    <w:p w14:paraId="4163FB54" w14:textId="522A9985" w:rsidR="002A1950" w:rsidRPr="002A1950" w:rsidRDefault="002A1950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Plot representing the above observations:</w:t>
      </w:r>
    </w:p>
    <w:p w14:paraId="673FDEEE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BC5A1D8" w14:textId="4A37E405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F8092B2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143DB53" w14:textId="75CE87C3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07076F8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5321D3A" w14:textId="3CDD4230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8806301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BB5E579" w14:textId="47BC2A05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64577A3" w14:textId="63B9F3F9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05A4677" w14:textId="512C830B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38076F4" w14:textId="21DAD204" w:rsidR="002A1950" w:rsidRDefault="002A1950" w:rsidP="002A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Monarch Butterflies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:</w:t>
      </w:r>
    </w:p>
    <w:p w14:paraId="4260195A" w14:textId="3F6CDD2C" w:rsidR="002A1950" w:rsidRDefault="002A1950" w:rsidP="002A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BB959B3" w14:textId="09FB7B5E" w:rsidR="002A1950" w:rsidRDefault="002A1950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We investigated a dataset 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containing several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years worth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of sightings</w:t>
      </w:r>
    </w:p>
    <w:p w14:paraId="418EAE76" w14:textId="32E8A51D" w:rsidR="002A1950" w:rsidRDefault="002A1950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The data set was a record of pictures taken of the species, recording the geographic data of the picture</w:t>
      </w:r>
    </w:p>
    <w:p w14:paraId="22130854" w14:textId="5364C8E4" w:rsidR="002A1950" w:rsidRDefault="00873EC2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US"/>
        </w:rPr>
        <w:drawing>
          <wp:anchor distT="0" distB="0" distL="114300" distR="114300" simplePos="0" relativeHeight="251660288" behindDoc="1" locked="0" layoutInCell="1" allowOverlap="1" wp14:anchorId="239B38AD" wp14:editId="001AC400">
            <wp:simplePos x="0" y="0"/>
            <wp:positionH relativeFrom="column">
              <wp:posOffset>2317115</wp:posOffset>
            </wp:positionH>
            <wp:positionV relativeFrom="paragraph">
              <wp:posOffset>23578</wp:posOffset>
            </wp:positionV>
            <wp:extent cx="3030088" cy="215480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88" cy="21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Very difficult to conclude anything due to the spotty nature of the records</w:t>
      </w:r>
    </w:p>
    <w:p w14:paraId="19C7CD05" w14:textId="7BE1DEE0" w:rsidR="002A1950" w:rsidRDefault="00873EC2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Average total sightings were calculated by month to show a possible trend towards earlier/later migration</w:t>
      </w:r>
    </w:p>
    <w:p w14:paraId="2110FEBA" w14:textId="3D5B3B37" w:rsidR="002A1950" w:rsidRPr="002A1950" w:rsidRDefault="00873EC2" w:rsidP="002A19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 potential trend was revealed but still not conclusive</w:t>
      </w:r>
      <w:r w:rsidR="002A195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:</w:t>
      </w:r>
    </w:p>
    <w:p w14:paraId="36DE2E52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9F568CA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197CF08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170B762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AD5E2D2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46273B5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2BE90D2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FBAC90F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5930055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294DCE4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525B88E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2436340" w14:textId="77777777" w:rsidR="002A1950" w:rsidRDefault="002A1950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3B2AC1C" w14:textId="6F130646" w:rsidR="00873EC2" w:rsidRDefault="00F67D92" w:rsidP="008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F67D92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873EC2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Humpback</w:t>
      </w:r>
      <w:r w:rsidR="00873EC2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Whales:</w:t>
      </w:r>
    </w:p>
    <w:p w14:paraId="48816804" w14:textId="77777777" w:rsidR="00873EC2" w:rsidRDefault="00873EC2" w:rsidP="008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78043FC" w14:textId="77777777" w:rsidR="00873EC2" w:rsidRDefault="00873EC2" w:rsidP="00873EC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We investigated a dataset containing several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years worth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of location data for pods of whales</w:t>
      </w:r>
    </w:p>
    <w:p w14:paraId="7EBCEEEA" w14:textId="7781E9D8" w:rsidR="00873EC2" w:rsidRDefault="00873EC2" w:rsidP="00873EC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In congruence with the cleaning process for terns, data points lacking required information were removed</w:t>
      </w:r>
    </w:p>
    <w:p w14:paraId="31267514" w14:textId="1011C304" w:rsidR="00873EC2" w:rsidRDefault="00873EC2" w:rsidP="00873EC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US"/>
        </w:rPr>
        <w:drawing>
          <wp:anchor distT="0" distB="0" distL="114300" distR="114300" simplePos="0" relativeHeight="251661312" behindDoc="1" locked="0" layoutInCell="1" allowOverlap="1" wp14:anchorId="0EB08E95" wp14:editId="7C171ED3">
            <wp:simplePos x="0" y="0"/>
            <wp:positionH relativeFrom="column">
              <wp:posOffset>2254029</wp:posOffset>
            </wp:positionH>
            <wp:positionV relativeFrom="paragraph">
              <wp:posOffset>8476</wp:posOffset>
            </wp:positionV>
            <wp:extent cx="2751151" cy="192764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51" cy="192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Again, we took the mean and deviation for latitude values by month spanning the entire data set</w:t>
      </w:r>
    </w:p>
    <w:p w14:paraId="2B6653AA" w14:textId="744F35E3" w:rsidR="00873EC2" w:rsidRDefault="00873EC2" w:rsidP="00873EC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The data revealed a possible initial trend towards the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north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concluding in a very similar latitude near the end</w:t>
      </w:r>
    </w:p>
    <w:p w14:paraId="0FA45A9B" w14:textId="339A71D4" w:rsidR="00873EC2" w:rsidRPr="002A1950" w:rsidRDefault="00873EC2" w:rsidP="00873EC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Plot representing the above observations:</w:t>
      </w:r>
    </w:p>
    <w:p w14:paraId="58F8CE84" w14:textId="36177E06" w:rsidR="00873EC2" w:rsidRDefault="00873EC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C35FA0F" w14:textId="24168C51" w:rsidR="00873EC2" w:rsidRDefault="00873EC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B474340" w14:textId="77777777" w:rsidR="00873EC2" w:rsidRDefault="00873EC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6858449" w14:textId="77777777" w:rsidR="00873EC2" w:rsidRDefault="00873EC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662D3D8" w14:textId="77777777" w:rsidR="00873EC2" w:rsidRDefault="00873EC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A7365FE" w14:textId="77777777" w:rsidR="00873EC2" w:rsidRDefault="00873EC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1E6BAB0" w14:textId="77777777" w:rsidR="00873EC2" w:rsidRDefault="00873EC2" w:rsidP="00F67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CF97E4A" w14:textId="1DD32B99" w:rsidR="00082714" w:rsidRDefault="00082714" w:rsidP="000D77AB"/>
    <w:p w14:paraId="493C3E42" w14:textId="549716CF" w:rsidR="00873EC2" w:rsidRPr="000D77AB" w:rsidRDefault="00873EC2" w:rsidP="000D77AB">
      <w:bookmarkStart w:id="0" w:name="_GoBack"/>
      <w:bookmarkEnd w:id="0"/>
    </w:p>
    <w:sectPr w:rsidR="00873EC2" w:rsidRPr="000D77AB" w:rsidSect="008078FE">
      <w:pgSz w:w="12240" w:h="15840"/>
      <w:pgMar w:top="720" w:right="720" w:bottom="36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73723" w14:textId="77777777" w:rsidR="009A35B0" w:rsidRDefault="009A35B0" w:rsidP="008D48F8">
      <w:r>
        <w:separator/>
      </w:r>
    </w:p>
  </w:endnote>
  <w:endnote w:type="continuationSeparator" w:id="0">
    <w:p w14:paraId="6C7F7988" w14:textId="77777777" w:rsidR="009A35B0" w:rsidRDefault="009A35B0" w:rsidP="008D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1F684" w14:textId="77777777" w:rsidR="009A35B0" w:rsidRDefault="009A35B0" w:rsidP="008D48F8">
      <w:r>
        <w:separator/>
      </w:r>
    </w:p>
  </w:footnote>
  <w:footnote w:type="continuationSeparator" w:id="0">
    <w:p w14:paraId="4A95A046" w14:textId="77777777" w:rsidR="009A35B0" w:rsidRDefault="009A35B0" w:rsidP="008D4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CF4D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185F24"/>
    <w:multiLevelType w:val="hybridMultilevel"/>
    <w:tmpl w:val="45706AD0"/>
    <w:lvl w:ilvl="0" w:tplc="A964EA28">
      <w:numFmt w:val="bullet"/>
      <w:lvlText w:val=""/>
      <w:lvlJc w:val="left"/>
      <w:pPr>
        <w:ind w:left="46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62CF5"/>
    <w:multiLevelType w:val="hybridMultilevel"/>
    <w:tmpl w:val="F3DE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5012"/>
    <w:multiLevelType w:val="hybridMultilevel"/>
    <w:tmpl w:val="276CC438"/>
    <w:lvl w:ilvl="0" w:tplc="A964EA28">
      <w:numFmt w:val="bullet"/>
      <w:lvlText w:val=""/>
      <w:lvlJc w:val="left"/>
      <w:pPr>
        <w:ind w:left="465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A7948"/>
    <w:multiLevelType w:val="hybridMultilevel"/>
    <w:tmpl w:val="A6B878E8"/>
    <w:lvl w:ilvl="0" w:tplc="A964EA28">
      <w:numFmt w:val="bullet"/>
      <w:lvlText w:val=""/>
      <w:lvlJc w:val="left"/>
      <w:pPr>
        <w:ind w:left="46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63FD31BF"/>
    <w:multiLevelType w:val="hybridMultilevel"/>
    <w:tmpl w:val="B5A4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0737D"/>
    <w:multiLevelType w:val="hybridMultilevel"/>
    <w:tmpl w:val="4F86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92"/>
    <w:rsid w:val="00016BFD"/>
    <w:rsid w:val="00082714"/>
    <w:rsid w:val="000D77AB"/>
    <w:rsid w:val="001C64DD"/>
    <w:rsid w:val="002A1950"/>
    <w:rsid w:val="002A2109"/>
    <w:rsid w:val="003C2288"/>
    <w:rsid w:val="003F314A"/>
    <w:rsid w:val="004255AC"/>
    <w:rsid w:val="00461D73"/>
    <w:rsid w:val="00475846"/>
    <w:rsid w:val="004B33FE"/>
    <w:rsid w:val="005422F7"/>
    <w:rsid w:val="005A126F"/>
    <w:rsid w:val="00645E8E"/>
    <w:rsid w:val="006C0C04"/>
    <w:rsid w:val="006D4D20"/>
    <w:rsid w:val="007134B3"/>
    <w:rsid w:val="007B3339"/>
    <w:rsid w:val="007B4777"/>
    <w:rsid w:val="008078FE"/>
    <w:rsid w:val="00837D4F"/>
    <w:rsid w:val="00873EC2"/>
    <w:rsid w:val="00882BAC"/>
    <w:rsid w:val="008D48F8"/>
    <w:rsid w:val="008D603D"/>
    <w:rsid w:val="00924F4B"/>
    <w:rsid w:val="009A35B0"/>
    <w:rsid w:val="00AB0132"/>
    <w:rsid w:val="00BA5A31"/>
    <w:rsid w:val="00C45749"/>
    <w:rsid w:val="00C871F0"/>
    <w:rsid w:val="00E303D0"/>
    <w:rsid w:val="00EA516E"/>
    <w:rsid w:val="00F13C92"/>
    <w:rsid w:val="00F34AD3"/>
    <w:rsid w:val="00F36BC6"/>
    <w:rsid w:val="00F57238"/>
    <w:rsid w:val="00F607A3"/>
    <w:rsid w:val="00F67D92"/>
    <w:rsid w:val="00F830D6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A4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AB0132"/>
  </w:style>
  <w:style w:type="paragraph" w:styleId="Heading1">
    <w:name w:val="heading 1"/>
    <w:basedOn w:val="Normal"/>
    <w:next w:val="Normal"/>
    <w:link w:val="Heading1Char"/>
    <w:uiPriority w:val="9"/>
    <w:qFormat/>
    <w:rsid w:val="000D77AB"/>
    <w:pPr>
      <w:spacing w:before="120" w:line="259" w:lineRule="auto"/>
      <w:outlineLvl w:val="0"/>
    </w:pPr>
    <w:rPr>
      <w:rFonts w:asciiTheme="majorHAnsi" w:eastAsia="Arial Unicode MS" w:hAnsiTheme="majorHAnsi" w:cstheme="majorHAnsi"/>
      <w:b/>
      <w:bCs/>
      <w:kern w:val="96"/>
      <w:sz w:val="18"/>
      <w:szCs w:val="1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77AB"/>
    <w:pPr>
      <w:spacing w:after="160"/>
      <w:outlineLvl w:val="1"/>
    </w:pPr>
    <w:rPr>
      <w:rFonts w:asciiTheme="majorHAnsi" w:hAnsiTheme="majorHAnsi" w:cstheme="majorHAnsi"/>
      <w:b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10"/>
    <w:qFormat/>
    <w:rsid w:val="006C0C04"/>
    <w:rPr>
      <w:b/>
      <w:bCs/>
    </w:rPr>
  </w:style>
  <w:style w:type="paragraph" w:styleId="BodyText">
    <w:name w:val="Body Text"/>
    <w:basedOn w:val="Normal"/>
    <w:link w:val="BodyTextChar"/>
    <w:unhideWhenUsed/>
    <w:rsid w:val="006C0C04"/>
    <w:pPr>
      <w:widowControl w:val="0"/>
      <w:suppressAutoHyphens/>
      <w:spacing w:after="120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D77AB"/>
    <w:rPr>
      <w:rFonts w:ascii="Times New Roman" w:eastAsia="Arial Unicode MS" w:hAnsi="Times New Roman" w:cs="Times New Roman"/>
      <w:kern w:val="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607A3"/>
    <w:rPr>
      <w:color w:val="808080"/>
    </w:rPr>
  </w:style>
  <w:style w:type="paragraph" w:styleId="NormalWeb">
    <w:name w:val="Normal (Web)"/>
    <w:basedOn w:val="Normal"/>
    <w:uiPriority w:val="99"/>
    <w:semiHidden/>
    <w:rsid w:val="006C0C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-small">
    <w:name w:val="Text - small"/>
    <w:basedOn w:val="Normal"/>
    <w:qFormat/>
    <w:rsid w:val="00AB0132"/>
    <w:pPr>
      <w:spacing w:before="0" w:after="120"/>
      <w:contextualSpacing/>
    </w:pPr>
    <w:rPr>
      <w:sz w:val="18"/>
    </w:rPr>
  </w:style>
  <w:style w:type="table" w:styleId="TableGrid">
    <w:name w:val="Table Grid"/>
    <w:basedOn w:val="TableNormal"/>
    <w:uiPriority w:val="39"/>
    <w:rsid w:val="00082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77AB"/>
    <w:rPr>
      <w:rFonts w:asciiTheme="majorHAnsi" w:eastAsia="Arial Unicode MS" w:hAnsiTheme="majorHAnsi" w:cstheme="majorHAnsi"/>
      <w:b/>
      <w:bCs/>
      <w:kern w:val="96"/>
      <w:sz w:val="18"/>
      <w:szCs w:val="120"/>
    </w:rPr>
  </w:style>
  <w:style w:type="character" w:customStyle="1" w:styleId="Heading2Char">
    <w:name w:val="Heading 2 Char"/>
    <w:basedOn w:val="DefaultParagraphFont"/>
    <w:link w:val="Heading2"/>
    <w:uiPriority w:val="9"/>
    <w:rsid w:val="000D77AB"/>
    <w:rPr>
      <w:rFonts w:asciiTheme="majorHAnsi" w:hAnsiTheme="majorHAnsi" w:cstheme="majorHAnsi"/>
      <w:b/>
      <w:sz w:val="24"/>
      <w:szCs w:val="21"/>
    </w:rPr>
  </w:style>
  <w:style w:type="paragraph" w:styleId="ListBullet">
    <w:name w:val="List Bullet"/>
    <w:basedOn w:val="Normal"/>
    <w:uiPriority w:val="98"/>
    <w:rsid w:val="000D77AB"/>
    <w:pPr>
      <w:numPr>
        <w:numId w:val="3"/>
      </w:numPr>
      <w:spacing w:before="0" w:after="60" w:line="259" w:lineRule="auto"/>
      <w:ind w:left="720"/>
    </w:pPr>
  </w:style>
  <w:style w:type="paragraph" w:styleId="Header">
    <w:name w:val="header"/>
    <w:basedOn w:val="Normal"/>
    <w:link w:val="HeaderChar"/>
    <w:uiPriority w:val="99"/>
    <w:rsid w:val="008D4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8FE"/>
  </w:style>
  <w:style w:type="paragraph" w:styleId="Footer">
    <w:name w:val="footer"/>
    <w:basedOn w:val="Normal"/>
    <w:link w:val="FooterChar"/>
    <w:uiPriority w:val="99"/>
    <w:unhideWhenUsed/>
    <w:rsid w:val="008D4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8F8"/>
  </w:style>
  <w:style w:type="paragraph" w:styleId="Title">
    <w:name w:val="Title"/>
    <w:basedOn w:val="Normal"/>
    <w:next w:val="Normal"/>
    <w:link w:val="TitleChar"/>
    <w:uiPriority w:val="1"/>
    <w:qFormat/>
    <w:rsid w:val="000D77AB"/>
    <w:pPr>
      <w:spacing w:before="0" w:line="1000" w:lineRule="exact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078FE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customStyle="1" w:styleId="Text-small-right">
    <w:name w:val="Text - small - right"/>
    <w:basedOn w:val="Normal"/>
    <w:qFormat/>
    <w:rsid w:val="00AB0132"/>
    <w:pPr>
      <w:spacing w:before="120"/>
      <w:jc w:val="right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D9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F6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t%20Horizon\AppData\Roaming\Microsoft\Templates\Scientific%20conclusion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9FF826-A085-4A83-BB7E-6D35C16E0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8F210-7067-483E-BFA1-28635F76E0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97C1A5B-7166-477E-BCE5-3A3FA8E51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Scientific conclusion worksheet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2019-01-23T08:56:00Z</dcterms:created>
  <dcterms:modified xsi:type="dcterms:W3CDTF">2019-01-23T09:33:00Z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2018-07-28T20:18:36.5572196Z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